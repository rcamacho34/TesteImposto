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853626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853626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853626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85362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853626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  <w:bookmarkStart w:id="0" w:name="_GoBack"/>
            <w:bookmarkEnd w:id="0"/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405" w:rsidRDefault="00B75405">
      <w:pPr>
        <w:spacing w:after="0" w:line="240" w:lineRule="auto"/>
      </w:pPr>
      <w:r>
        <w:separator/>
      </w:r>
    </w:p>
  </w:endnote>
  <w:endnote w:type="continuationSeparator" w:id="0">
    <w:p w:rsidR="00B75405" w:rsidRDefault="00B7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405" w:rsidRDefault="00B75405">
      <w:pPr>
        <w:spacing w:after="0" w:line="240" w:lineRule="auto"/>
      </w:pPr>
      <w:r>
        <w:separator/>
      </w:r>
    </w:p>
  </w:footnote>
  <w:footnote w:type="continuationSeparator" w:id="0">
    <w:p w:rsidR="00B75405" w:rsidRDefault="00B7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53626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53626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F3118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853626"/>
    <w:rsid w:val="008B4D3F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875D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503</TotalTime>
  <Pages>1</Pages>
  <Words>592</Words>
  <Characters>3203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Alexandre Vinicius Da Silva Donzelli Sab</cp:lastModifiedBy>
  <cp:revision>33</cp:revision>
  <dcterms:created xsi:type="dcterms:W3CDTF">2015-07-24T11:22:00Z</dcterms:created>
  <dcterms:modified xsi:type="dcterms:W3CDTF">2015-07-24T22:45:00Z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